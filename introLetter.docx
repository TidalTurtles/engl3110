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69BE2" w14:textId="77777777" w:rsidR="003A1796" w:rsidRDefault="00041280">
      <w:pPr>
        <w:pStyle w:val="NoSpacing"/>
      </w:pPr>
      <w:r>
        <w:t>Noah Holt</w:t>
      </w:r>
    </w:p>
    <w:p w14:paraId="14471841" w14:textId="77777777" w:rsidR="003A1796" w:rsidRDefault="00A15216">
      <w:pPr>
        <w:pStyle w:val="NoSpacing"/>
      </w:pPr>
      <w:r>
        <w:t>Mrs. Johnson</w:t>
      </w:r>
    </w:p>
    <w:p w14:paraId="067A1F5A" w14:textId="77777777" w:rsidR="00A15216" w:rsidRDefault="00A15216">
      <w:pPr>
        <w:pStyle w:val="NoSpacing"/>
      </w:pPr>
      <w:proofErr w:type="spellStart"/>
      <w:r>
        <w:t>Engl</w:t>
      </w:r>
      <w:proofErr w:type="spellEnd"/>
      <w:r w:rsidR="00041280">
        <w:t xml:space="preserve"> 3</w:t>
      </w:r>
      <w:r>
        <w:t>110</w:t>
      </w:r>
    </w:p>
    <w:p w14:paraId="161179D8" w14:textId="77777777" w:rsidR="003A1796" w:rsidRDefault="00A15216">
      <w:pPr>
        <w:pStyle w:val="NoSpacing"/>
      </w:pPr>
      <w:r>
        <w:t>25</w:t>
      </w:r>
      <w:r w:rsidR="00041280">
        <w:t xml:space="preserve"> </w:t>
      </w:r>
      <w:r>
        <w:t>January</w:t>
      </w:r>
      <w:r w:rsidR="00041280">
        <w:t xml:space="preserve"> 202</w:t>
      </w:r>
      <w:r>
        <w:t>3</w:t>
      </w:r>
    </w:p>
    <w:p w14:paraId="377C0526" w14:textId="77777777" w:rsidR="003A1796" w:rsidRDefault="00A15216">
      <w:pPr>
        <w:pStyle w:val="Title"/>
      </w:pPr>
      <w:r>
        <w:t>Introductory Letter</w:t>
      </w:r>
    </w:p>
    <w:p w14:paraId="682BAF33" w14:textId="271CA479" w:rsidR="004230D5" w:rsidRDefault="004230D5" w:rsidP="004230D5">
      <w:pPr>
        <w:ind w:firstLine="0"/>
      </w:pPr>
      <w:r>
        <w:tab/>
        <w:t xml:space="preserve">My name is Noah as you might see, and I am currently enrolled in the BS in Computer Science with a minor in Technical Communication and Information Design (TCID). The reason for taking this course is because it is part of the TCID requirement list and the last English class I will be needing to graduate (though I still have plenty left for TCID to go).  The personal reasons for taking this class and the overall reason for my TCID minor over all is the fact that I have always struggled with English throughout my schooling since the third grade onward. Having struggled with it for most of my life I felt this minor (and along the same line this class) </w:t>
      </w:r>
      <w:r w:rsidR="008B2D8A">
        <w:t>was a way for me to push myself a bit and build those different communication and written skill that I have been lacking and feel more confident in those areas. Building these skills and abilities also opens up more doors in terms of future employment as TCID is growing larger in varying industries and so can lead better opportunities and better job security for the future.</w:t>
      </w:r>
    </w:p>
    <w:p w14:paraId="3B8D276A" w14:textId="2BCA65C4" w:rsidR="003A1796" w:rsidRDefault="008B2D8A" w:rsidP="008B2D8A">
      <w:pPr>
        <w:ind w:firstLine="0"/>
      </w:pPr>
      <w:r>
        <w:tab/>
        <w:t xml:space="preserve">As for experience with grammar, I had some medical issues as a child that lead to me missing class and so as we discussed in class, those foundational skills have always been a bit lacking. In the same manner, I grew up a military brat and so my schooling was separated between a few different states around the country. This led to gaps in this knowledge as well with some states setting aside different pieces of curriculum for the next year and then moving to a place where they expected those pieces to have been learned already. </w:t>
      </w:r>
    </w:p>
    <w:p w14:paraId="312DD54A" w14:textId="77777777" w:rsidR="003A1796" w:rsidRDefault="003A1796"/>
    <w:sectPr w:rsidR="003A179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9FD30" w14:textId="77777777" w:rsidR="00AE3143" w:rsidRDefault="00AE3143">
      <w:pPr>
        <w:spacing w:line="240" w:lineRule="auto"/>
      </w:pPr>
      <w:r>
        <w:separator/>
      </w:r>
    </w:p>
  </w:endnote>
  <w:endnote w:type="continuationSeparator" w:id="0">
    <w:p w14:paraId="5C96E0BF" w14:textId="77777777" w:rsidR="00AE3143" w:rsidRDefault="00AE3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B89C8" w14:textId="77777777" w:rsidR="00AE3143" w:rsidRDefault="00AE3143">
      <w:pPr>
        <w:spacing w:line="240" w:lineRule="auto"/>
      </w:pPr>
      <w:r>
        <w:separator/>
      </w:r>
    </w:p>
  </w:footnote>
  <w:footnote w:type="continuationSeparator" w:id="0">
    <w:p w14:paraId="548163D3" w14:textId="77777777" w:rsidR="00AE3143" w:rsidRDefault="00AE31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8F4C2" w14:textId="77777777" w:rsidR="003A1796" w:rsidRDefault="00000000">
    <w:pPr>
      <w:pStyle w:val="Header"/>
    </w:pPr>
    <w:sdt>
      <w:sdtPr>
        <w:id w:val="1568531701"/>
        <w:placeholder>
          <w:docPart w:val="76A33EDFD25B46428085E48FCED693E5"/>
        </w:placeholder>
        <w:dataBinding w:prefixMappings="xmlns:ns0='http://schemas.microsoft.com/office/2006/coverPageProps' " w:xpath="/ns0:CoverPageProperties[1]/ns0:Abstract[1]" w:storeItemID="{55AF091B-3C7A-41E3-B477-F2FDAA23CFDA}"/>
        <w15:appearance w15:val="hidden"/>
        <w:text/>
      </w:sdtPr>
      <w:sdtContent>
        <w:r w:rsidR="00041280">
          <w:t>Holt</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C3BC" w14:textId="77777777" w:rsidR="003A1796" w:rsidRDefault="00000000">
    <w:pPr>
      <w:pStyle w:val="Header"/>
    </w:pPr>
    <w:sdt>
      <w:sdtPr>
        <w:id w:val="-348181431"/>
        <w:placeholder>
          <w:docPart w:val="F6277E207566E944AFE6607D1BBB8F66"/>
        </w:placeholder>
        <w:dataBinding w:prefixMappings="xmlns:ns0='http://schemas.microsoft.com/office/2006/coverPageProps' " w:xpath="/ns0:CoverPageProperties[1]/ns0:Abstract[1]" w:storeItemID="{55AF091B-3C7A-41E3-B477-F2FDAA23CFDA}"/>
        <w15:appearance w15:val="hidden"/>
        <w:text/>
      </w:sdtPr>
      <w:sdtContent>
        <w:r w:rsidR="00041280">
          <w:t>Holt</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1919753724">
    <w:abstractNumId w:val="9"/>
  </w:num>
  <w:num w:numId="2" w16cid:durableId="2068069989">
    <w:abstractNumId w:val="7"/>
  </w:num>
  <w:num w:numId="3" w16cid:durableId="1121999245">
    <w:abstractNumId w:val="6"/>
  </w:num>
  <w:num w:numId="4" w16cid:durableId="1442795258">
    <w:abstractNumId w:val="5"/>
  </w:num>
  <w:num w:numId="5" w16cid:durableId="938083">
    <w:abstractNumId w:val="4"/>
  </w:num>
  <w:num w:numId="6" w16cid:durableId="863900661">
    <w:abstractNumId w:val="8"/>
  </w:num>
  <w:num w:numId="7" w16cid:durableId="1872374874">
    <w:abstractNumId w:val="3"/>
  </w:num>
  <w:num w:numId="8" w16cid:durableId="568150848">
    <w:abstractNumId w:val="2"/>
  </w:num>
  <w:num w:numId="9" w16cid:durableId="1922526053">
    <w:abstractNumId w:val="1"/>
  </w:num>
  <w:num w:numId="10" w16cid:durableId="709764820">
    <w:abstractNumId w:val="0"/>
  </w:num>
  <w:num w:numId="11" w16cid:durableId="230581082">
    <w:abstractNumId w:val="10"/>
  </w:num>
  <w:num w:numId="12" w16cid:durableId="1488402280">
    <w:abstractNumId w:val="11"/>
  </w:num>
  <w:num w:numId="13" w16cid:durableId="16934137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D5"/>
    <w:rsid w:val="00041280"/>
    <w:rsid w:val="00344AD4"/>
    <w:rsid w:val="003A1796"/>
    <w:rsid w:val="004230D5"/>
    <w:rsid w:val="008B2D8A"/>
    <w:rsid w:val="00A15216"/>
    <w:rsid w:val="00A721F9"/>
    <w:rsid w:val="00AE3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901E4"/>
  <w15:chartTrackingRefBased/>
  <w15:docId w15:val="{23310EDC-C858-C447-A679-12D29EEF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Group%20Containers/UBF8T346G9.Office/User%20Content.localized/Templates.localized/31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A33EDFD25B46428085E48FCED693E5"/>
        <w:category>
          <w:name w:val="General"/>
          <w:gallery w:val="placeholder"/>
        </w:category>
        <w:types>
          <w:type w:val="bbPlcHdr"/>
        </w:types>
        <w:behaviors>
          <w:behavior w:val="content"/>
        </w:behaviors>
        <w:guid w:val="{008E6FE4-4542-0442-A7FC-B57E77F8BA6F}"/>
      </w:docPartPr>
      <w:docPartBody>
        <w:p w:rsidR="00000000" w:rsidRDefault="00000000">
          <w:pPr>
            <w:pStyle w:val="76A33EDFD25B46428085E48FCED693E5"/>
          </w:pPr>
          <w:r>
            <w:t>[This source text uses a style named Table Source.]</w:t>
          </w:r>
        </w:p>
      </w:docPartBody>
    </w:docPart>
    <w:docPart>
      <w:docPartPr>
        <w:name w:val="F6277E207566E944AFE6607D1BBB8F66"/>
        <w:category>
          <w:name w:val="General"/>
          <w:gallery w:val="placeholder"/>
        </w:category>
        <w:types>
          <w:type w:val="bbPlcHdr"/>
        </w:types>
        <w:behaviors>
          <w:behavior w:val="content"/>
        </w:behaviors>
        <w:guid w:val="{1C638650-C35C-C248-B481-28B76E8874A3}"/>
      </w:docPartPr>
      <w:docPartBody>
        <w:p w:rsidR="002720FA"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000000" w:rsidRDefault="00000000">
          <w:pPr>
            <w:pStyle w:val="F6277E207566E944AFE6607D1BBB8F66"/>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98"/>
    <w:rsid w:val="0038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A33EDFD25B46428085E48FCED693E5">
    <w:name w:val="76A33EDFD25B46428085E48FCED693E5"/>
  </w:style>
  <w:style w:type="paragraph" w:styleId="Bibliography">
    <w:name w:val="Bibliography"/>
    <w:basedOn w:val="Normal"/>
    <w:next w:val="Normal"/>
    <w:uiPriority w:val="37"/>
    <w:semiHidden/>
    <w:unhideWhenUsed/>
  </w:style>
  <w:style w:type="paragraph" w:customStyle="1" w:styleId="F6277E207566E944AFE6607D1BBB8F66">
    <w:name w:val="F6277E207566E944AFE6607D1BBB8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3110.dotx</Template>
  <TotalTime>24</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1</cp:revision>
  <dcterms:created xsi:type="dcterms:W3CDTF">2023-01-18T23:03:00Z</dcterms:created>
  <dcterms:modified xsi:type="dcterms:W3CDTF">2023-01-18T23:29:00Z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